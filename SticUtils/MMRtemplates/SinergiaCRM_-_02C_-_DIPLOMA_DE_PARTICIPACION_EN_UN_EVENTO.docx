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90D42" w14:textId="28579779" w:rsidR="00416E24" w:rsidRPr="00DA3C39" w:rsidRDefault="002416DA" w:rsidP="00416E24">
      <w:pPr>
        <w:pageBreakBefore/>
        <w:spacing w:after="0" w:line="240" w:lineRule="auto"/>
        <w:rPr>
          <w:rFonts w:cstheme="minorHAnsi"/>
          <w:color w:val="C3B5D9" w:themeColor="accent5" w:themeTint="99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CF25276" wp14:editId="435ABB5F">
            <wp:simplePos x="0" y="0"/>
            <wp:positionH relativeFrom="leftMargin">
              <wp:align>right</wp:align>
            </wp:positionH>
            <wp:positionV relativeFrom="paragraph">
              <wp:posOffset>210820</wp:posOffset>
            </wp:positionV>
            <wp:extent cx="1073150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24" w:rsidRPr="00DA3C39">
        <w:rPr>
          <w:rFonts w:cstheme="minorHAnsi"/>
          <w:color w:val="C3B5D9" w:themeColor="accent5" w:themeTint="99"/>
          <w:lang w:val="es-ES"/>
        </w:rPr>
        <w:t>[a;block=w:body]</w:t>
      </w:r>
    </w:p>
    <w:p w14:paraId="6DB29961" w14:textId="7F598531" w:rsidR="00500E36" w:rsidRPr="00096FFC" w:rsidRDefault="00096FFC" w:rsidP="003F7405">
      <w:pPr>
        <w:pStyle w:val="Subttulo"/>
        <w:rPr>
          <w:lang w:val="es-ES"/>
        </w:rPr>
      </w:pPr>
      <w:r>
        <w:rPr>
          <w:lang w:val="es-ES"/>
        </w:rPr>
        <w:t>&lt;Nombre Organización&gt;</w:t>
      </w:r>
    </w:p>
    <w:p w14:paraId="77B310CD" w14:textId="457C98B5" w:rsidR="00500E36" w:rsidRPr="00096FFC" w:rsidRDefault="00096FFC" w:rsidP="00637172">
      <w:pPr>
        <w:pStyle w:val="Ttulo1"/>
        <w:rPr>
          <w:lang w:val="es-ES"/>
        </w:rPr>
      </w:pPr>
      <w:r>
        <w:rPr>
          <w:lang w:val="es-ES"/>
        </w:rPr>
        <w:t xml:space="preserve">certifica que </w:t>
      </w:r>
    </w:p>
    <w:p w14:paraId="2B987E56" w14:textId="47BBE8F2" w:rsidR="00500E36" w:rsidRPr="000412BD" w:rsidRDefault="00605B8D" w:rsidP="00637172">
      <w:pPr>
        <w:pStyle w:val="Ttulo"/>
        <w:rPr>
          <w:color w:val="9EB060" w:themeColor="text2" w:themeTint="99"/>
          <w:sz w:val="64"/>
          <w:szCs w:val="64"/>
          <w:lang w:val="es-ES"/>
        </w:rPr>
      </w:pPr>
      <w:r>
        <w:rPr>
          <w:color w:val="9EB060" w:themeColor="text2" w:themeTint="99"/>
          <w:sz w:val="64"/>
          <w:szCs w:val="64"/>
          <w:lang w:val="es-ES"/>
        </w:rPr>
        <w:t>[a.stic</w:t>
      </w:r>
      <w:r w:rsidR="00096FFC" w:rsidRPr="000412BD">
        <w:rPr>
          <w:color w:val="9EB060" w:themeColor="text2" w:themeTint="99"/>
          <w:sz w:val="64"/>
          <w:szCs w:val="64"/>
          <w:lang w:val="es-ES"/>
        </w:rPr>
        <w:t>_</w:t>
      </w:r>
      <w:r>
        <w:rPr>
          <w:color w:val="9EB060" w:themeColor="text2" w:themeTint="99"/>
          <w:sz w:val="64"/>
          <w:szCs w:val="64"/>
          <w:lang w:val="es-ES"/>
        </w:rPr>
        <w:t>registrations</w:t>
      </w:r>
      <w:r w:rsidR="00096FFC" w:rsidRPr="000412BD">
        <w:rPr>
          <w:color w:val="9EB060" w:themeColor="text2" w:themeTint="99"/>
          <w:sz w:val="64"/>
          <w:szCs w:val="64"/>
          <w:lang w:val="es-ES"/>
        </w:rPr>
        <w:t>_contacts@@name]</w:t>
      </w:r>
    </w:p>
    <w:p w14:paraId="64734030" w14:textId="77777777" w:rsidR="00995B53" w:rsidRDefault="00096FFC" w:rsidP="000F0D6C">
      <w:pPr>
        <w:spacing w:after="120"/>
        <w:rPr>
          <w:lang w:val="es-ES"/>
        </w:rPr>
      </w:pPr>
      <w:r>
        <w:rPr>
          <w:lang w:val="es-ES"/>
        </w:rPr>
        <w:t>Ha completado con éxito el curso</w:t>
      </w:r>
    </w:p>
    <w:p w14:paraId="3FB5B7A1" w14:textId="267214B4" w:rsidR="00995B53" w:rsidRPr="00995B53" w:rsidRDefault="00096FFC" w:rsidP="000F0D6C">
      <w:pPr>
        <w:spacing w:after="120"/>
        <w:rPr>
          <w:sz w:val="36"/>
          <w:szCs w:val="36"/>
          <w:lang w:val="es-ES"/>
        </w:rPr>
      </w:pPr>
      <w:r w:rsidRPr="000412BD">
        <w:rPr>
          <w:b/>
          <w:bCs/>
          <w:i/>
          <w:iCs/>
          <w:color w:val="9EB060" w:themeColor="text2" w:themeTint="99"/>
          <w:sz w:val="36"/>
          <w:szCs w:val="36"/>
          <w:lang w:val="es-ES"/>
        </w:rPr>
        <w:t>[a</w:t>
      </w:r>
      <w:r w:rsidR="00605B8D">
        <w:rPr>
          <w:b/>
          <w:bCs/>
          <w:i/>
          <w:iCs/>
          <w:color w:val="9EB060" w:themeColor="text2" w:themeTint="99"/>
          <w:sz w:val="36"/>
          <w:szCs w:val="36"/>
          <w:lang w:val="es-ES"/>
        </w:rPr>
        <w:t>.</w:t>
      </w:r>
      <w:r w:rsidRPr="000412BD">
        <w:rPr>
          <w:b/>
          <w:bCs/>
          <w:i/>
          <w:iCs/>
          <w:color w:val="9EB060" w:themeColor="text2" w:themeTint="99"/>
          <w:sz w:val="36"/>
          <w:szCs w:val="36"/>
          <w:lang w:val="es-ES"/>
        </w:rPr>
        <w:t>s</w:t>
      </w:r>
      <w:r w:rsidR="00605B8D">
        <w:rPr>
          <w:b/>
          <w:bCs/>
          <w:i/>
          <w:iCs/>
          <w:color w:val="9EB060" w:themeColor="text2" w:themeTint="99"/>
          <w:sz w:val="36"/>
          <w:szCs w:val="36"/>
          <w:lang w:val="es-ES"/>
        </w:rPr>
        <w:t>tic_registrations_stic_events</w:t>
      </w:r>
      <w:r w:rsidRPr="000412BD">
        <w:rPr>
          <w:b/>
          <w:bCs/>
          <w:i/>
          <w:iCs/>
          <w:color w:val="9EB060" w:themeColor="text2" w:themeTint="99"/>
          <w:sz w:val="36"/>
          <w:szCs w:val="36"/>
          <w:lang w:val="es-ES"/>
        </w:rPr>
        <w:t>@@name]</w:t>
      </w:r>
      <w:r w:rsidRPr="000412BD">
        <w:rPr>
          <w:color w:val="9EB060" w:themeColor="text2" w:themeTint="99"/>
          <w:sz w:val="36"/>
          <w:szCs w:val="36"/>
          <w:lang w:val="es-ES"/>
        </w:rPr>
        <w:t xml:space="preserve"> </w:t>
      </w:r>
    </w:p>
    <w:p w14:paraId="2A57653F" w14:textId="6B96D185" w:rsidR="00F67B3E" w:rsidRDefault="001D225B" w:rsidP="000F0D6C">
      <w:pPr>
        <w:spacing w:after="360"/>
        <w:rPr>
          <w:lang w:val="es-ES"/>
        </w:rPr>
      </w:pPr>
      <w:r>
        <w:rPr>
          <w:lang w:val="es-ES"/>
        </w:rPr>
        <w:t xml:space="preserve">con una duración </w:t>
      </w:r>
      <w:r w:rsidR="00995B53">
        <w:rPr>
          <w:lang w:val="es-ES"/>
        </w:rPr>
        <w:t xml:space="preserve">de </w:t>
      </w:r>
      <w:r w:rsidR="00995B53" w:rsidRPr="000412BD">
        <w:rPr>
          <w:color w:val="9EB060" w:themeColor="text2" w:themeTint="99"/>
          <w:lang w:val="es-ES"/>
        </w:rPr>
        <w:t>[a.</w:t>
      </w:r>
      <w:r w:rsidR="00605B8D" w:rsidRPr="00605B8D">
        <w:rPr>
          <w:color w:val="9EB060" w:themeColor="text2" w:themeTint="99"/>
          <w:lang w:val="es-ES"/>
        </w:rPr>
        <w:t>stic_registrations_stic_events</w:t>
      </w:r>
      <w:r w:rsidR="009860FE" w:rsidRPr="000412BD">
        <w:rPr>
          <w:color w:val="9EB060" w:themeColor="text2" w:themeTint="99"/>
          <w:lang w:val="es-ES"/>
        </w:rPr>
        <w:t>@@</w:t>
      </w:r>
      <w:r w:rsidR="00995B53" w:rsidRPr="000412BD">
        <w:rPr>
          <w:color w:val="9EB060" w:themeColor="text2" w:themeTint="99"/>
          <w:lang w:val="es-ES"/>
        </w:rPr>
        <w:t xml:space="preserve">total_hours] </w:t>
      </w:r>
      <w:r w:rsidR="00995B53">
        <w:rPr>
          <w:lang w:val="es-ES"/>
        </w:rPr>
        <w:t xml:space="preserve">horas, </w:t>
      </w:r>
      <w:r w:rsidR="00096FFC">
        <w:rPr>
          <w:lang w:val="es-ES"/>
        </w:rPr>
        <w:t xml:space="preserve">celebrado entre los días </w:t>
      </w:r>
      <w:r w:rsidR="002F2E22" w:rsidRPr="000412BD">
        <w:rPr>
          <w:color w:val="9EB060" w:themeColor="text2" w:themeTint="99"/>
          <w:lang w:val="es-ES"/>
        </w:rPr>
        <w:t>[a.</w:t>
      </w:r>
      <w:r w:rsidR="00605B8D" w:rsidRPr="00605B8D">
        <w:rPr>
          <w:color w:val="9EB060" w:themeColor="text2" w:themeTint="99"/>
          <w:lang w:val="es-ES"/>
        </w:rPr>
        <w:t>stic_registrations_stic_events</w:t>
      </w:r>
      <w:r w:rsidR="002F2E22" w:rsidRPr="000412BD">
        <w:rPr>
          <w:color w:val="9EB060" w:themeColor="text2" w:themeTint="99"/>
          <w:lang w:val="es-ES"/>
        </w:rPr>
        <w:t>@@</w:t>
      </w:r>
      <w:r w:rsidR="00605B8D">
        <w:rPr>
          <w:color w:val="9EB060" w:themeColor="text2" w:themeTint="99"/>
          <w:lang w:val="es-ES"/>
        </w:rPr>
        <w:t>start_date</w:t>
      </w:r>
      <w:r w:rsidR="002F2E22" w:rsidRPr="000412BD">
        <w:rPr>
          <w:color w:val="9EB060" w:themeColor="text2" w:themeTint="99"/>
          <w:lang w:val="es-ES"/>
        </w:rPr>
        <w:t xml:space="preserve">] </w:t>
      </w:r>
      <w:r w:rsidR="00096FFC">
        <w:rPr>
          <w:lang w:val="es-ES"/>
        </w:rPr>
        <w:t xml:space="preserve">y </w:t>
      </w:r>
      <w:r w:rsidR="002F2E22" w:rsidRPr="000412BD">
        <w:rPr>
          <w:color w:val="9EB060" w:themeColor="text2" w:themeTint="99"/>
          <w:lang w:val="es-ES"/>
        </w:rPr>
        <w:t>[a.</w:t>
      </w:r>
      <w:bookmarkStart w:id="0" w:name="_GoBack"/>
      <w:bookmarkEnd w:id="0"/>
      <w:r w:rsidR="00605B8D" w:rsidRPr="00605B8D">
        <w:rPr>
          <w:color w:val="9EB060" w:themeColor="text2" w:themeTint="99"/>
          <w:lang w:val="es-ES"/>
        </w:rPr>
        <w:t>stic_registrations_stic_events</w:t>
      </w:r>
      <w:r w:rsidR="002F2E22" w:rsidRPr="000412BD">
        <w:rPr>
          <w:color w:val="9EB060" w:themeColor="text2" w:themeTint="99"/>
          <w:lang w:val="es-ES"/>
        </w:rPr>
        <w:t>@@</w:t>
      </w:r>
      <w:r w:rsidR="00605B8D">
        <w:rPr>
          <w:color w:val="9EB060" w:themeColor="text2" w:themeTint="99"/>
          <w:lang w:val="es-ES"/>
        </w:rPr>
        <w:t>end_date</w:t>
      </w:r>
      <w:r w:rsidR="002F2E22" w:rsidRPr="000412BD">
        <w:rPr>
          <w:color w:val="9EB060" w:themeColor="text2" w:themeTint="99"/>
          <w:lang w:val="es-ES"/>
        </w:rPr>
        <w:t>]</w:t>
      </w:r>
      <w:r w:rsidR="00995B53" w:rsidRPr="000412BD">
        <w:rPr>
          <w:color w:val="9EB060" w:themeColor="text2" w:themeTint="99"/>
          <w:lang w:val="es-ES"/>
        </w:rPr>
        <w:t xml:space="preserve"> </w:t>
      </w:r>
    </w:p>
    <w:p w14:paraId="09C3DC9D" w14:textId="77777777" w:rsidR="00F67B3E" w:rsidRPr="00EE131B" w:rsidRDefault="00096FFC" w:rsidP="00EE131B">
      <w:pPr>
        <w:jc w:val="left"/>
        <w:rPr>
          <w:sz w:val="24"/>
          <w:szCs w:val="24"/>
          <w:lang w:val="es-ES"/>
        </w:rPr>
      </w:pPr>
      <w:r w:rsidRPr="00EE131B">
        <w:rPr>
          <w:sz w:val="24"/>
          <w:szCs w:val="24"/>
          <w:lang w:val="es-ES"/>
        </w:rPr>
        <w:t xml:space="preserve">&lt;Ciudad Organización&gt;, </w:t>
      </w:r>
      <w:r w:rsidRPr="000412BD">
        <w:rPr>
          <w:color w:val="9EB060" w:themeColor="text2" w:themeTint="99"/>
          <w:sz w:val="24"/>
          <w:szCs w:val="24"/>
          <w:lang w:val="es-ES"/>
        </w:rPr>
        <w:t>[a.cf_current_date_inWords]</w:t>
      </w:r>
    </w:p>
    <w:p w14:paraId="67212E25" w14:textId="6E0E91E8" w:rsidR="00F67B3E" w:rsidRDefault="001D225B" w:rsidP="00EE131B">
      <w:pPr>
        <w:keepNext/>
        <w:keepLines/>
        <w:jc w:val="lef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 xml:space="preserve">La directora de </w:t>
      </w:r>
      <w:r w:rsidR="000A38DD">
        <w:rPr>
          <w:sz w:val="20"/>
          <w:szCs w:val="20"/>
          <w:lang w:val="es-ES"/>
        </w:rPr>
        <w:t>Formación</w:t>
      </w:r>
      <w:r>
        <w:rPr>
          <w:sz w:val="20"/>
          <w:szCs w:val="20"/>
          <w:lang w:val="es-ES"/>
        </w:rPr>
        <w:t xml:space="preserve"> </w:t>
      </w:r>
      <w:r w:rsidRPr="001D225B">
        <w:rPr>
          <w:b/>
          <w:sz w:val="20"/>
          <w:szCs w:val="20"/>
          <w:lang w:val="es-ES"/>
        </w:rPr>
        <w:t>&lt;nombre_Rble_Formación&gt;</w:t>
      </w:r>
    </w:p>
    <w:p w14:paraId="2C6B7E0D" w14:textId="0041BD78" w:rsidR="00D47F75" w:rsidRPr="00096FFC" w:rsidRDefault="000A38DD" w:rsidP="00EE131B">
      <w:pPr>
        <w:keepLines/>
        <w:jc w:val="left"/>
        <w:rPr>
          <w:lang w:val="es-ES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 wp14:anchorId="4CCEE86D" wp14:editId="67C4AD17">
            <wp:extent cx="1428750" cy="760763"/>
            <wp:effectExtent l="0" t="0" r="0" b="1270"/>
            <wp:docPr id="2" name="Picture 2" descr="C:\Users\enric\AppData\Local\Microsoft\Windows\INetCache\Content.MSO\32DACC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ric\AppData\Local\Microsoft\Windows\INetCache\Content.MSO\32DACC2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44" cy="7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F75" w:rsidRPr="00096FFC" w:rsidSect="00FF61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11DF9" w14:textId="77777777" w:rsidR="00A834BF" w:rsidRDefault="00A834BF">
      <w:r>
        <w:separator/>
      </w:r>
    </w:p>
  </w:endnote>
  <w:endnote w:type="continuationSeparator" w:id="0">
    <w:p w14:paraId="6444E219" w14:textId="77777777" w:rsidR="00A834BF" w:rsidRDefault="00A8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4FF86" w14:textId="77777777" w:rsidR="002416DA" w:rsidRDefault="002416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F2817" w14:textId="77777777" w:rsidR="00D47F75" w:rsidRDefault="00D47F75" w:rsidP="00D47F7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2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05CA4" w14:textId="77777777" w:rsidR="002416DA" w:rsidRDefault="002416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399B7" w14:textId="77777777" w:rsidR="00A834BF" w:rsidRDefault="00A834BF">
      <w:r>
        <w:separator/>
      </w:r>
    </w:p>
  </w:footnote>
  <w:footnote w:type="continuationSeparator" w:id="0">
    <w:p w14:paraId="74EA78AF" w14:textId="77777777" w:rsidR="00A834BF" w:rsidRDefault="00A83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A3560" w14:textId="7D4BC0F0" w:rsidR="002416DA" w:rsidRDefault="002416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D4325" w14:textId="5E35BBF5" w:rsidR="00266D70" w:rsidRDefault="00D47F7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1" layoutInCell="1" allowOverlap="1" wp14:anchorId="069B6AF9" wp14:editId="13637D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1889A" w14:textId="39689C95" w:rsidR="00D47F75" w:rsidRDefault="00D47F7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1" locked="1" layoutInCell="1" allowOverlap="1" wp14:anchorId="6AD1221C" wp14:editId="74166AE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FC"/>
    <w:rsid w:val="00015A24"/>
    <w:rsid w:val="000412BD"/>
    <w:rsid w:val="0004165D"/>
    <w:rsid w:val="0005145F"/>
    <w:rsid w:val="00051A41"/>
    <w:rsid w:val="00053FAA"/>
    <w:rsid w:val="000748B3"/>
    <w:rsid w:val="00096FFC"/>
    <w:rsid w:val="00097672"/>
    <w:rsid w:val="000A38DD"/>
    <w:rsid w:val="000D4F0E"/>
    <w:rsid w:val="000F0D6C"/>
    <w:rsid w:val="001463ED"/>
    <w:rsid w:val="00150073"/>
    <w:rsid w:val="001D225B"/>
    <w:rsid w:val="001D36D2"/>
    <w:rsid w:val="001F4D81"/>
    <w:rsid w:val="00202090"/>
    <w:rsid w:val="00210583"/>
    <w:rsid w:val="002416DA"/>
    <w:rsid w:val="00266D70"/>
    <w:rsid w:val="002730A6"/>
    <w:rsid w:val="00282D75"/>
    <w:rsid w:val="00283012"/>
    <w:rsid w:val="002B0A3C"/>
    <w:rsid w:val="002D69D3"/>
    <w:rsid w:val="002D7529"/>
    <w:rsid w:val="002E05B8"/>
    <w:rsid w:val="002F28D6"/>
    <w:rsid w:val="002F2E22"/>
    <w:rsid w:val="00383A71"/>
    <w:rsid w:val="003C364E"/>
    <w:rsid w:val="003E56A7"/>
    <w:rsid w:val="003F36E1"/>
    <w:rsid w:val="003F7405"/>
    <w:rsid w:val="00416E24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738B6"/>
    <w:rsid w:val="006038C7"/>
    <w:rsid w:val="00605B8D"/>
    <w:rsid w:val="00637172"/>
    <w:rsid w:val="00641DB0"/>
    <w:rsid w:val="00662788"/>
    <w:rsid w:val="0068461E"/>
    <w:rsid w:val="006D7B9D"/>
    <w:rsid w:val="0070422D"/>
    <w:rsid w:val="0078066C"/>
    <w:rsid w:val="007A7E8A"/>
    <w:rsid w:val="007C7E58"/>
    <w:rsid w:val="008344F4"/>
    <w:rsid w:val="008773EB"/>
    <w:rsid w:val="00880B48"/>
    <w:rsid w:val="00890EFE"/>
    <w:rsid w:val="008B2254"/>
    <w:rsid w:val="00904A70"/>
    <w:rsid w:val="00905B49"/>
    <w:rsid w:val="00945CB0"/>
    <w:rsid w:val="009860FE"/>
    <w:rsid w:val="00995B53"/>
    <w:rsid w:val="009E0F46"/>
    <w:rsid w:val="009E3962"/>
    <w:rsid w:val="009E708F"/>
    <w:rsid w:val="00A26F77"/>
    <w:rsid w:val="00A63E88"/>
    <w:rsid w:val="00A834BF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7AD5"/>
    <w:rsid w:val="00C43412"/>
    <w:rsid w:val="00C94BF3"/>
    <w:rsid w:val="00C969A8"/>
    <w:rsid w:val="00CE2FDE"/>
    <w:rsid w:val="00D47F75"/>
    <w:rsid w:val="00D814D7"/>
    <w:rsid w:val="00D861B9"/>
    <w:rsid w:val="00DA3C39"/>
    <w:rsid w:val="00DC101F"/>
    <w:rsid w:val="00DD6241"/>
    <w:rsid w:val="00DE19A6"/>
    <w:rsid w:val="00E10AE8"/>
    <w:rsid w:val="00E15617"/>
    <w:rsid w:val="00EA142A"/>
    <w:rsid w:val="00EE131B"/>
    <w:rsid w:val="00F51E63"/>
    <w:rsid w:val="00F633E1"/>
    <w:rsid w:val="00F67B3E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E98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Signatur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customStyle="1" w:styleId="GridTable1Light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customStyle="1" w:styleId="PlainTable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Signatur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customStyle="1" w:styleId="GridTable1Light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customStyle="1" w:styleId="PlainTable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c\AppData\Roaming\Microsoft\Templates\Diploma%20certificat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165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Enric Prats</dc:creator>
  <cp:lastModifiedBy>Jaume</cp:lastModifiedBy>
  <cp:revision>21</cp:revision>
  <dcterms:created xsi:type="dcterms:W3CDTF">2019-09-03T10:29:00Z</dcterms:created>
  <dcterms:modified xsi:type="dcterms:W3CDTF">2020-05-13T21:53:00Z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